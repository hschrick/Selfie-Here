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E10DB" w14:textId="77777777" w:rsidR="00906815" w:rsidRDefault="00C567E6">
      <w:pPr>
        <w:pStyle w:val="Title"/>
        <w:tabs>
          <w:tab w:val="center" w:pos="4320"/>
        </w:tabs>
      </w:pPr>
      <w:r>
        <w:t>Style sheet</w:t>
      </w:r>
    </w:p>
    <w:p w14:paraId="10898A3D" w14:textId="77777777" w:rsidR="00906815" w:rsidRDefault="00C567E6">
      <w:pPr>
        <w:pStyle w:val="Subtitle"/>
      </w:pPr>
      <w:r>
        <w:t>Selfiehere</w:t>
      </w:r>
    </w:p>
    <w:p w14:paraId="0788F020" w14:textId="77777777" w:rsidR="00906815" w:rsidRDefault="00C567E6">
      <w:pPr>
        <w:pStyle w:val="Date"/>
      </w:pPr>
      <w:r>
        <w:t>Harris Schrick</w:t>
      </w:r>
    </w:p>
    <w:p w14:paraId="2B70A450" w14:textId="7BA26E4E" w:rsidR="00906815" w:rsidRDefault="005D65BF">
      <w:pPr>
        <w:pStyle w:val="Heading1"/>
      </w:pPr>
      <w:r>
        <w:t xml:space="preserve">main </w:t>
      </w:r>
      <w:r w:rsidR="00C567E6">
        <w:t>color palette</w:t>
      </w:r>
    </w:p>
    <w:p w14:paraId="1B5C5CBE" w14:textId="0AC4FD59" w:rsidR="00C567E6" w:rsidRDefault="002572F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4524B" wp14:editId="59E1BA93">
                <wp:simplePos x="0" y="0"/>
                <wp:positionH relativeFrom="column">
                  <wp:posOffset>4659236</wp:posOffset>
                </wp:positionH>
                <wp:positionV relativeFrom="paragraph">
                  <wp:posOffset>154305</wp:posOffset>
                </wp:positionV>
                <wp:extent cx="912495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FCDD6" w14:textId="77777777" w:rsidR="002572F4" w:rsidRPr="002572F4" w:rsidRDefault="002572F4" w:rsidP="002572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2572F4">
                              <w:rPr>
                                <w:color w:val="000000" w:themeColor="text1"/>
                              </w:rPr>
                              <w:t>ffffff</w:t>
                            </w:r>
                          </w:p>
                          <w:p w14:paraId="34F3AB85" w14:textId="35248E8B" w:rsidR="002572F4" w:rsidRPr="00C567E6" w:rsidRDefault="002572F4" w:rsidP="002572F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D4524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66.85pt;margin-top:12.15pt;width:71.8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" filled="f" stroked="f">
                <v:textbox>
                  <w:txbxContent>
                    <w:p w14:paraId="04AFCDD6" w14:textId="77777777" w:rsidR="002572F4" w:rsidRPr="002572F4" w:rsidRDefault="002572F4" w:rsidP="002572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2572F4">
                        <w:rPr>
                          <w:color w:val="000000" w:themeColor="text1"/>
                        </w:rPr>
                        <w:t>ffffff</w:t>
                      </w:r>
                    </w:p>
                    <w:p w14:paraId="34F3AB85" w14:textId="35248E8B" w:rsidR="002572F4" w:rsidRPr="00C567E6" w:rsidRDefault="002572F4" w:rsidP="002572F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785A8" wp14:editId="6A22D9AA">
                <wp:simplePos x="0" y="0"/>
                <wp:positionH relativeFrom="column">
                  <wp:posOffset>3740785</wp:posOffset>
                </wp:positionH>
                <wp:positionV relativeFrom="paragraph">
                  <wp:posOffset>503555</wp:posOffset>
                </wp:positionV>
                <wp:extent cx="1714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760" y="24338"/>
                    <wp:lineTo x="2176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0BE88" id="Rectangle 6" o:spid="_x0000_s1026" style="position:absolute;margin-left:294.55pt;margin-top:39.65pt;width:13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" fillcolor="black [3200]" strokecolor="black [1600]" strokeweight="1pt"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4CC20" wp14:editId="4237FD13">
                <wp:simplePos x="0" y="0"/>
                <wp:positionH relativeFrom="column">
                  <wp:posOffset>3054350</wp:posOffset>
                </wp:positionH>
                <wp:positionV relativeFrom="paragraph">
                  <wp:posOffset>157480</wp:posOffset>
                </wp:positionV>
                <wp:extent cx="1257300" cy="1137285"/>
                <wp:effectExtent l="25400" t="0" r="38100" b="31115"/>
                <wp:wrapThrough wrapText="bothSides">
                  <wp:wrapPolygon edited="0">
                    <wp:start x="3927" y="0"/>
                    <wp:lineTo x="2182" y="3377"/>
                    <wp:lineTo x="436" y="7719"/>
                    <wp:lineTo x="-436" y="9166"/>
                    <wp:lineTo x="-436" y="12060"/>
                    <wp:lineTo x="3491" y="21709"/>
                    <wp:lineTo x="3927" y="21709"/>
                    <wp:lineTo x="17891" y="21709"/>
                    <wp:lineTo x="18327" y="21709"/>
                    <wp:lineTo x="21382" y="15437"/>
                    <wp:lineTo x="21818" y="10131"/>
                    <wp:lineTo x="21382" y="7719"/>
                    <wp:lineTo x="17891" y="0"/>
                    <wp:lineTo x="3927" y="0"/>
                  </wp:wrapPolygon>
                </wp:wrapThrough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7285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F9B7F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6" type="#_x0000_t9" style="position:absolute;margin-left:240.5pt;margin-top:12.4pt;width:99pt;height:8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" adj="4885" fillcolor="white [3212]" strokecolor="black [3213]" strokeweight="1pt">
                <w10:wrap type="through"/>
              </v:shape>
            </w:pict>
          </mc:Fallback>
        </mc:AlternateContent>
      </w:r>
      <w:r w:rsidR="00C567E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93CB" wp14:editId="396B858C">
                <wp:simplePos x="0" y="0"/>
                <wp:positionH relativeFrom="column">
                  <wp:posOffset>1682750</wp:posOffset>
                </wp:positionH>
                <wp:positionV relativeFrom="paragraph">
                  <wp:posOffset>160617</wp:posOffset>
                </wp:positionV>
                <wp:extent cx="912495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7A75" w14:textId="77777777" w:rsidR="00C567E6" w:rsidRPr="00C567E6" w:rsidRDefault="00C567E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#512888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D93CB" id="Text Box 5" o:spid="_x0000_s1027" type="#_x0000_t202" style="position:absolute;margin-left:132.5pt;margin-top:12.65pt;width:71.8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" filled="f" stroked="f">
                <v:textbox>
                  <w:txbxContent>
                    <w:p w14:paraId="17757A75" w14:textId="77777777" w:rsidR="00C567E6" w:rsidRPr="00C567E6" w:rsidRDefault="00C567E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#512888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7E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53111" wp14:editId="5658218E">
                <wp:simplePos x="0" y="0"/>
                <wp:positionH relativeFrom="column">
                  <wp:posOffset>82550</wp:posOffset>
                </wp:positionH>
                <wp:positionV relativeFrom="paragraph">
                  <wp:posOffset>154940</wp:posOffset>
                </wp:positionV>
                <wp:extent cx="1257300" cy="1137285"/>
                <wp:effectExtent l="0" t="0" r="12700" b="5715"/>
                <wp:wrapThrough wrapText="bothSides">
                  <wp:wrapPolygon edited="0">
                    <wp:start x="3491" y="0"/>
                    <wp:lineTo x="0" y="7719"/>
                    <wp:lineTo x="0" y="12060"/>
                    <wp:lineTo x="873" y="15437"/>
                    <wp:lineTo x="3491" y="21226"/>
                    <wp:lineTo x="17891" y="21226"/>
                    <wp:lineTo x="18327" y="21226"/>
                    <wp:lineTo x="20509" y="15437"/>
                    <wp:lineTo x="21382" y="12060"/>
                    <wp:lineTo x="21382" y="7719"/>
                    <wp:lineTo x="17891" y="0"/>
                    <wp:lineTo x="3491" y="0"/>
                  </wp:wrapPolygon>
                </wp:wrapThrough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7285"/>
                        </a:xfrm>
                        <a:prstGeom prst="hexagon">
                          <a:avLst/>
                        </a:prstGeom>
                        <a:solidFill>
                          <a:srgbClr val="5128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01C15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6.5pt;margin-top:12.2pt;width:99pt;height:8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" adj="4885" fillcolor="#512888" stroked="f" strokeweight="1pt">
                <w10:wrap type="through"/>
              </v:shape>
            </w:pict>
          </mc:Fallback>
        </mc:AlternateContent>
      </w:r>
    </w:p>
    <w:p w14:paraId="415EAA08" w14:textId="4F8AB856" w:rsidR="00C567E6" w:rsidRDefault="00C567E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6F90E4" wp14:editId="44163FE9">
                <wp:simplePos x="0" y="0"/>
                <wp:positionH relativeFrom="column">
                  <wp:posOffset>997585</wp:posOffset>
                </wp:positionH>
                <wp:positionV relativeFrom="paragraph">
                  <wp:posOffset>14605</wp:posOffset>
                </wp:positionV>
                <wp:extent cx="1714500" cy="45719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760" y="24338"/>
                    <wp:lineTo x="2176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9FD5E" id="Rectangle 4" o:spid="_x0000_s1026" style="position:absolute;margin-left:78.55pt;margin-top:1.15pt;width:135pt;height:3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</w:p>
    <w:p w14:paraId="67ADD9E8" w14:textId="5867FB5C" w:rsidR="00906815" w:rsidRDefault="00906815"/>
    <w:p w14:paraId="0F63F9AC" w14:textId="77777777" w:rsidR="002572F4" w:rsidRDefault="002572F4" w:rsidP="002572F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5804F" wp14:editId="543842F8">
                <wp:simplePos x="0" y="0"/>
                <wp:positionH relativeFrom="column">
                  <wp:posOffset>4659236</wp:posOffset>
                </wp:positionH>
                <wp:positionV relativeFrom="paragraph">
                  <wp:posOffset>154305</wp:posOffset>
                </wp:positionV>
                <wp:extent cx="91249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A7F02" w14:textId="77777777" w:rsidR="00D64ED4" w:rsidRPr="00D64ED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4ED4">
                              <w:rPr>
                                <w:color w:val="000000" w:themeColor="text1"/>
                              </w:rPr>
                              <w:t>#33FFCA</w:t>
                            </w:r>
                          </w:p>
                          <w:p w14:paraId="1B156267" w14:textId="022105A4" w:rsidR="002572F4" w:rsidRPr="002572F4" w:rsidRDefault="002572F4" w:rsidP="002572F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E6CB807" w14:textId="77777777" w:rsidR="002572F4" w:rsidRPr="00C567E6" w:rsidRDefault="002572F4" w:rsidP="002572F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5804F" id="Text Box 7" o:spid="_x0000_s1028" type="#_x0000_t202" style="position:absolute;margin-left:366.85pt;margin-top:12.15pt;width:71.8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" filled="f" stroked="f">
                <v:textbox>
                  <w:txbxContent>
                    <w:p w14:paraId="3DBA7F02" w14:textId="77777777" w:rsidR="00D64ED4" w:rsidRPr="00D64ED4" w:rsidRDefault="00D64ED4" w:rsidP="00D64ED4">
                      <w:pPr>
                        <w:rPr>
                          <w:color w:val="000000" w:themeColor="text1"/>
                        </w:rPr>
                      </w:pPr>
                      <w:r w:rsidRPr="00D64ED4">
                        <w:rPr>
                          <w:color w:val="000000" w:themeColor="text1"/>
                        </w:rPr>
                        <w:t>#33FFCA</w:t>
                      </w:r>
                    </w:p>
                    <w:p w14:paraId="1B156267" w14:textId="022105A4" w:rsidR="002572F4" w:rsidRPr="002572F4" w:rsidRDefault="002572F4" w:rsidP="002572F4">
                      <w:pPr>
                        <w:rPr>
                          <w:color w:val="000000" w:themeColor="text1"/>
                        </w:rPr>
                      </w:pPr>
                    </w:p>
                    <w:p w14:paraId="1E6CB807" w14:textId="77777777" w:rsidR="002572F4" w:rsidRPr="00C567E6" w:rsidRDefault="002572F4" w:rsidP="002572F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E0FFE" wp14:editId="52684C54">
                <wp:simplePos x="0" y="0"/>
                <wp:positionH relativeFrom="column">
                  <wp:posOffset>3740785</wp:posOffset>
                </wp:positionH>
                <wp:positionV relativeFrom="paragraph">
                  <wp:posOffset>503555</wp:posOffset>
                </wp:positionV>
                <wp:extent cx="1714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760" y="24338"/>
                    <wp:lineTo x="2176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ECA24" id="Rectangle 8" o:spid="_x0000_s1026" style="position:absolute;margin-left:294.55pt;margin-top:39.65pt;width:135pt;height: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" fillcolor="black [3200]" strokecolor="black [1600]" strokeweight="1pt"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45102E" wp14:editId="44989AB8">
                <wp:simplePos x="0" y="0"/>
                <wp:positionH relativeFrom="column">
                  <wp:posOffset>3054350</wp:posOffset>
                </wp:positionH>
                <wp:positionV relativeFrom="paragraph">
                  <wp:posOffset>157480</wp:posOffset>
                </wp:positionV>
                <wp:extent cx="1257300" cy="1137285"/>
                <wp:effectExtent l="0" t="0" r="12700" b="5715"/>
                <wp:wrapThrough wrapText="bothSides">
                  <wp:wrapPolygon edited="0">
                    <wp:start x="3491" y="0"/>
                    <wp:lineTo x="0" y="7719"/>
                    <wp:lineTo x="0" y="12060"/>
                    <wp:lineTo x="873" y="15437"/>
                    <wp:lineTo x="3491" y="21226"/>
                    <wp:lineTo x="17891" y="21226"/>
                    <wp:lineTo x="18327" y="21226"/>
                    <wp:lineTo x="20509" y="15437"/>
                    <wp:lineTo x="21382" y="12060"/>
                    <wp:lineTo x="21382" y="7719"/>
                    <wp:lineTo x="17891" y="0"/>
                    <wp:lineTo x="3491" y="0"/>
                  </wp:wrapPolygon>
                </wp:wrapThrough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7285"/>
                        </a:xfrm>
                        <a:prstGeom prst="hexagon">
                          <a:avLst/>
                        </a:prstGeom>
                        <a:solidFill>
                          <a:srgbClr val="33FF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DC6FC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9" o:spid="_x0000_s1026" type="#_x0000_t9" style="position:absolute;margin-left:240.5pt;margin-top:12.4pt;width:99pt;height:89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" adj="4885" fillcolor="#33ffca" stroked="f" strokeweight="1pt"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687BF" wp14:editId="02628BB9">
                <wp:simplePos x="0" y="0"/>
                <wp:positionH relativeFrom="column">
                  <wp:posOffset>1682750</wp:posOffset>
                </wp:positionH>
                <wp:positionV relativeFrom="paragraph">
                  <wp:posOffset>160617</wp:posOffset>
                </wp:positionV>
                <wp:extent cx="912495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A38B7" w14:textId="77777777" w:rsidR="005914F7" w:rsidRPr="005914F7" w:rsidRDefault="005914F7" w:rsidP="005914F7">
                            <w:pPr>
                              <w:rPr>
                                <w:color w:val="000000" w:themeColor="text1"/>
                              </w:rPr>
                            </w:pPr>
                            <w:r w:rsidRPr="005914F7">
                              <w:rPr>
                                <w:color w:val="000000" w:themeColor="text1"/>
                              </w:rPr>
                              <w:t>#323732</w:t>
                            </w:r>
                          </w:p>
                          <w:p w14:paraId="68A40AC8" w14:textId="2082ECFC" w:rsidR="002572F4" w:rsidRPr="00C567E6" w:rsidRDefault="002572F4" w:rsidP="002572F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687BF" id="Text Box 10" o:spid="_x0000_s1029" type="#_x0000_t202" style="position:absolute;margin-left:132.5pt;margin-top:12.65pt;width:71.8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" filled="f" stroked="f">
                <v:textbox>
                  <w:txbxContent>
                    <w:p w14:paraId="59CA38B7" w14:textId="77777777" w:rsidR="005914F7" w:rsidRPr="005914F7" w:rsidRDefault="005914F7" w:rsidP="005914F7">
                      <w:pPr>
                        <w:rPr>
                          <w:color w:val="000000" w:themeColor="text1"/>
                        </w:rPr>
                      </w:pPr>
                      <w:r w:rsidRPr="005914F7">
                        <w:rPr>
                          <w:color w:val="000000" w:themeColor="text1"/>
                        </w:rPr>
                        <w:t>#323732</w:t>
                      </w:r>
                    </w:p>
                    <w:p w14:paraId="68A40AC8" w14:textId="2082ECFC" w:rsidR="002572F4" w:rsidRPr="00C567E6" w:rsidRDefault="002572F4" w:rsidP="002572F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6E9D0" wp14:editId="0E4DEF93">
                <wp:simplePos x="0" y="0"/>
                <wp:positionH relativeFrom="column">
                  <wp:posOffset>82550</wp:posOffset>
                </wp:positionH>
                <wp:positionV relativeFrom="paragraph">
                  <wp:posOffset>154940</wp:posOffset>
                </wp:positionV>
                <wp:extent cx="1257300" cy="1137285"/>
                <wp:effectExtent l="0" t="0" r="12700" b="5715"/>
                <wp:wrapThrough wrapText="bothSides">
                  <wp:wrapPolygon edited="0">
                    <wp:start x="3491" y="0"/>
                    <wp:lineTo x="0" y="7719"/>
                    <wp:lineTo x="0" y="12060"/>
                    <wp:lineTo x="873" y="15437"/>
                    <wp:lineTo x="3491" y="21226"/>
                    <wp:lineTo x="17891" y="21226"/>
                    <wp:lineTo x="18327" y="21226"/>
                    <wp:lineTo x="20509" y="15437"/>
                    <wp:lineTo x="21382" y="12060"/>
                    <wp:lineTo x="21382" y="7719"/>
                    <wp:lineTo x="17891" y="0"/>
                    <wp:lineTo x="3491" y="0"/>
                  </wp:wrapPolygon>
                </wp:wrapThrough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7285"/>
                        </a:xfrm>
                        <a:prstGeom prst="hexagon">
                          <a:avLst/>
                        </a:prstGeom>
                        <a:solidFill>
                          <a:srgbClr val="3237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89EC" id="Hexagon 11" o:spid="_x0000_s1026" type="#_x0000_t9" style="position:absolute;margin-left:6.5pt;margin-top:12.2pt;width:99pt;height:89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" adj="4885" fillcolor="#323732" stroked="f" strokeweight="1pt">
                <w10:wrap type="through"/>
              </v:shape>
            </w:pict>
          </mc:Fallback>
        </mc:AlternateContent>
      </w:r>
    </w:p>
    <w:p w14:paraId="096E043E" w14:textId="77777777" w:rsidR="002572F4" w:rsidRDefault="002572F4" w:rsidP="002572F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48C03" wp14:editId="647C313E">
                <wp:simplePos x="0" y="0"/>
                <wp:positionH relativeFrom="column">
                  <wp:posOffset>997585</wp:posOffset>
                </wp:positionH>
                <wp:positionV relativeFrom="paragraph">
                  <wp:posOffset>14605</wp:posOffset>
                </wp:positionV>
                <wp:extent cx="1714500" cy="45719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760" y="24338"/>
                    <wp:lineTo x="2176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85F8E" id="Rectangle 12" o:spid="_x0000_s1026" style="position:absolute;margin-left:78.55pt;margin-top:1.15pt;width:13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" fillcolor="black [3200]" strokecolor="black [1600]" strokeweight="1pt">
                <w10:wrap type="through"/>
              </v:rect>
            </w:pict>
          </mc:Fallback>
        </mc:AlternateContent>
      </w:r>
    </w:p>
    <w:p w14:paraId="53F28CEE" w14:textId="77777777" w:rsidR="002572F4" w:rsidRDefault="002572F4"/>
    <w:p w14:paraId="669E2248" w14:textId="2515879C" w:rsidR="005D65BF" w:rsidRDefault="005D65BF" w:rsidP="005D65BF">
      <w:pPr>
        <w:pStyle w:val="Heading1"/>
      </w:pPr>
      <w:r>
        <w:t>Font</w:t>
      </w:r>
      <w:r>
        <w:t xml:space="preserve"> color palette</w:t>
      </w:r>
    </w:p>
    <w:p w14:paraId="56433745" w14:textId="33049662" w:rsidR="005D65BF" w:rsidRDefault="005D65BF" w:rsidP="005D65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177536" wp14:editId="69F87A3F">
                <wp:simplePos x="0" y="0"/>
                <wp:positionH relativeFrom="column">
                  <wp:posOffset>4659236</wp:posOffset>
                </wp:positionH>
                <wp:positionV relativeFrom="paragraph">
                  <wp:posOffset>154305</wp:posOffset>
                </wp:positionV>
                <wp:extent cx="912495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47107" w14:textId="77777777" w:rsidR="005D65BF" w:rsidRPr="00D64ED4" w:rsidRDefault="005D65BF" w:rsidP="005D65BF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4ED4">
                              <w:rPr>
                                <w:color w:val="000000" w:themeColor="text1"/>
                              </w:rPr>
                              <w:t>#33FFCA</w:t>
                            </w:r>
                          </w:p>
                          <w:p w14:paraId="3AA0D988" w14:textId="77777777" w:rsidR="005D65BF" w:rsidRPr="002572F4" w:rsidRDefault="005D65BF" w:rsidP="005D65B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7C614E4" w14:textId="77777777" w:rsidR="005D65BF" w:rsidRPr="00C567E6" w:rsidRDefault="005D65BF" w:rsidP="005D65B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77536" id="Text Box 31" o:spid="_x0000_s1030" type="#_x0000_t202" style="position:absolute;margin-left:366.85pt;margin-top:12.15pt;width:71.8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" filled="f" stroked="f">
                <v:textbox>
                  <w:txbxContent>
                    <w:p w14:paraId="16F47107" w14:textId="77777777" w:rsidR="005D65BF" w:rsidRPr="00D64ED4" w:rsidRDefault="005D65BF" w:rsidP="005D65BF">
                      <w:pPr>
                        <w:rPr>
                          <w:color w:val="000000" w:themeColor="text1"/>
                        </w:rPr>
                      </w:pPr>
                      <w:r w:rsidRPr="00D64ED4">
                        <w:rPr>
                          <w:color w:val="000000" w:themeColor="text1"/>
                        </w:rPr>
                        <w:t>#33FFCA</w:t>
                      </w:r>
                    </w:p>
                    <w:p w14:paraId="3AA0D988" w14:textId="77777777" w:rsidR="005D65BF" w:rsidRPr="002572F4" w:rsidRDefault="005D65BF" w:rsidP="005D65BF">
                      <w:pPr>
                        <w:rPr>
                          <w:color w:val="000000" w:themeColor="text1"/>
                        </w:rPr>
                      </w:pPr>
                    </w:p>
                    <w:p w14:paraId="47C614E4" w14:textId="77777777" w:rsidR="005D65BF" w:rsidRPr="00C567E6" w:rsidRDefault="005D65BF" w:rsidP="005D65B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76B6B9" wp14:editId="714CD05D">
                <wp:simplePos x="0" y="0"/>
                <wp:positionH relativeFrom="column">
                  <wp:posOffset>3740785</wp:posOffset>
                </wp:positionH>
                <wp:positionV relativeFrom="paragraph">
                  <wp:posOffset>503555</wp:posOffset>
                </wp:positionV>
                <wp:extent cx="1714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760" y="24338"/>
                    <wp:lineTo x="2176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FE4DE" id="Rectangle 32" o:spid="_x0000_s1026" style="position:absolute;margin-left:294.55pt;margin-top:39.65pt;width:135pt;height: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" fillcolor="black [3200]" strokecolor="black [1600]" strokeweight="1pt"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E2750D" wp14:editId="4CB1318A">
                <wp:simplePos x="0" y="0"/>
                <wp:positionH relativeFrom="column">
                  <wp:posOffset>3054350</wp:posOffset>
                </wp:positionH>
                <wp:positionV relativeFrom="paragraph">
                  <wp:posOffset>157480</wp:posOffset>
                </wp:positionV>
                <wp:extent cx="1257300" cy="1137285"/>
                <wp:effectExtent l="0" t="0" r="12700" b="5715"/>
                <wp:wrapThrough wrapText="bothSides">
                  <wp:wrapPolygon edited="0">
                    <wp:start x="3491" y="0"/>
                    <wp:lineTo x="0" y="7719"/>
                    <wp:lineTo x="0" y="12060"/>
                    <wp:lineTo x="873" y="15437"/>
                    <wp:lineTo x="3491" y="21226"/>
                    <wp:lineTo x="17891" y="21226"/>
                    <wp:lineTo x="18327" y="21226"/>
                    <wp:lineTo x="20509" y="15437"/>
                    <wp:lineTo x="21382" y="12060"/>
                    <wp:lineTo x="21382" y="7719"/>
                    <wp:lineTo x="17891" y="0"/>
                    <wp:lineTo x="3491" y="0"/>
                  </wp:wrapPolygon>
                </wp:wrapThrough>
                <wp:docPr id="33" name="Hex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7285"/>
                        </a:xfrm>
                        <a:prstGeom prst="hexagon">
                          <a:avLst/>
                        </a:prstGeom>
                        <a:solidFill>
                          <a:srgbClr val="33FF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F940" id="Hexagon 33" o:spid="_x0000_s1026" type="#_x0000_t9" style="position:absolute;margin-left:240.5pt;margin-top:12.4pt;width:99pt;height:89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" adj="4885" fillcolor="#33ffca" stroked="f" strokeweight="1pt">
                <w10:wrap type="through"/>
              </v:shape>
            </w:pict>
          </mc:Fallback>
        </mc:AlternateContent>
      </w:r>
    </w:p>
    <w:p w14:paraId="6BAC2BC1" w14:textId="125653C0" w:rsidR="005D65BF" w:rsidRDefault="005D65BF" w:rsidP="005D65BF"/>
    <w:p w14:paraId="08AE04A2" w14:textId="77777777" w:rsidR="005D65BF" w:rsidRDefault="005D65BF"/>
    <w:p w14:paraId="4BBAD9CC" w14:textId="77777777" w:rsidR="005D65BF" w:rsidRDefault="005D65BF">
      <w:bookmarkStart w:id="0" w:name="_GoBack"/>
      <w:bookmarkEnd w:id="0"/>
    </w:p>
    <w:p w14:paraId="5A4253FB" w14:textId="77777777" w:rsidR="005D65BF" w:rsidRDefault="005D65BF"/>
    <w:p w14:paraId="230FB66F" w14:textId="77777777" w:rsidR="00D64ED4" w:rsidRDefault="00D64ED4" w:rsidP="00D64ED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B7E264" wp14:editId="0A75072C">
                <wp:simplePos x="0" y="0"/>
                <wp:positionH relativeFrom="column">
                  <wp:posOffset>4659236</wp:posOffset>
                </wp:positionH>
                <wp:positionV relativeFrom="paragraph">
                  <wp:posOffset>154305</wp:posOffset>
                </wp:positionV>
                <wp:extent cx="912495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63611" w14:textId="77777777" w:rsidR="00D64ED4" w:rsidRPr="00D64ED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64ED4">
                              <w:rPr>
                                <w:color w:val="000000" w:themeColor="text1"/>
                              </w:rPr>
                              <w:t>4dff4d</w:t>
                            </w:r>
                          </w:p>
                          <w:p w14:paraId="276475A7" w14:textId="224A76A4" w:rsidR="00D64ED4" w:rsidRPr="002572F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40258E4" w14:textId="77777777" w:rsidR="00D64ED4" w:rsidRPr="00C567E6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7E264" id="Text Box 13" o:spid="_x0000_s1031" type="#_x0000_t202" style="position:absolute;margin-left:366.85pt;margin-top:12.15pt;width:71.85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" filled="f" stroked="f">
                <v:textbox>
                  <w:txbxContent>
                    <w:p w14:paraId="1DB63611" w14:textId="77777777" w:rsidR="00D64ED4" w:rsidRPr="00D64ED4" w:rsidRDefault="00D64ED4" w:rsidP="00D64ED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64ED4">
                        <w:rPr>
                          <w:color w:val="000000" w:themeColor="text1"/>
                        </w:rPr>
                        <w:t>4dff4d</w:t>
                      </w:r>
                    </w:p>
                    <w:p w14:paraId="276475A7" w14:textId="224A76A4" w:rsidR="00D64ED4" w:rsidRPr="002572F4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  <w:p w14:paraId="540258E4" w14:textId="77777777" w:rsidR="00D64ED4" w:rsidRPr="00C567E6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A0EB97" wp14:editId="267ADA12">
                <wp:simplePos x="0" y="0"/>
                <wp:positionH relativeFrom="column">
                  <wp:posOffset>3740785</wp:posOffset>
                </wp:positionH>
                <wp:positionV relativeFrom="paragraph">
                  <wp:posOffset>503555</wp:posOffset>
                </wp:positionV>
                <wp:extent cx="1714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760" y="24338"/>
                    <wp:lineTo x="2176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5A34E" id="Rectangle 14" o:spid="_x0000_s1026" style="position:absolute;margin-left:294.55pt;margin-top:39.65pt;width:13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" fillcolor="black [3200]" strokecolor="black [1600]" strokeweight="1pt"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CB2B0" wp14:editId="045029E5">
                <wp:simplePos x="0" y="0"/>
                <wp:positionH relativeFrom="column">
                  <wp:posOffset>3054350</wp:posOffset>
                </wp:positionH>
                <wp:positionV relativeFrom="paragraph">
                  <wp:posOffset>157480</wp:posOffset>
                </wp:positionV>
                <wp:extent cx="1257300" cy="1137285"/>
                <wp:effectExtent l="0" t="0" r="12700" b="5715"/>
                <wp:wrapThrough wrapText="bothSides">
                  <wp:wrapPolygon edited="0">
                    <wp:start x="3491" y="0"/>
                    <wp:lineTo x="0" y="7719"/>
                    <wp:lineTo x="0" y="12060"/>
                    <wp:lineTo x="873" y="15437"/>
                    <wp:lineTo x="3491" y="21226"/>
                    <wp:lineTo x="17891" y="21226"/>
                    <wp:lineTo x="18327" y="21226"/>
                    <wp:lineTo x="20509" y="15437"/>
                    <wp:lineTo x="21382" y="12060"/>
                    <wp:lineTo x="21382" y="7719"/>
                    <wp:lineTo x="17891" y="0"/>
                    <wp:lineTo x="3491" y="0"/>
                  </wp:wrapPolygon>
                </wp:wrapThrough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7285"/>
                        </a:xfrm>
                        <a:prstGeom prst="hexagon">
                          <a:avLst/>
                        </a:prstGeom>
                        <a:solidFill>
                          <a:srgbClr val="4DF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9740" id="Hexagon 15" o:spid="_x0000_s1026" type="#_x0000_t9" style="position:absolute;margin-left:240.5pt;margin-top:12.4pt;width:99pt;height:89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" adj="4885" fillcolor="#4dff4d" stroked="f" strokeweight="1pt"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DA1D17" wp14:editId="589ADBDD">
                <wp:simplePos x="0" y="0"/>
                <wp:positionH relativeFrom="column">
                  <wp:posOffset>1682750</wp:posOffset>
                </wp:positionH>
                <wp:positionV relativeFrom="paragraph">
                  <wp:posOffset>160617</wp:posOffset>
                </wp:positionV>
                <wp:extent cx="912495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F9D8E" w14:textId="77777777" w:rsidR="00D64ED4" w:rsidRPr="00D64ED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64ED4">
                              <w:rPr>
                                <w:color w:val="000000" w:themeColor="text1"/>
                              </w:rPr>
                              <w:t>66ff00</w:t>
                            </w:r>
                          </w:p>
                          <w:p w14:paraId="50346BB0" w14:textId="7081C1AA" w:rsidR="00D64ED4" w:rsidRPr="00C567E6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A1D17" id="Text Box 16" o:spid="_x0000_s1032" type="#_x0000_t202" style="position:absolute;margin-left:132.5pt;margin-top:12.65pt;width:71.85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" filled="f" stroked="f">
                <v:textbox>
                  <w:txbxContent>
                    <w:p w14:paraId="3CEF9D8E" w14:textId="77777777" w:rsidR="00D64ED4" w:rsidRPr="00D64ED4" w:rsidRDefault="00D64ED4" w:rsidP="00D64ED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64ED4">
                        <w:rPr>
                          <w:color w:val="000000" w:themeColor="text1"/>
                        </w:rPr>
                        <w:t>66ff00</w:t>
                      </w:r>
                    </w:p>
                    <w:p w14:paraId="50346BB0" w14:textId="7081C1AA" w:rsidR="00D64ED4" w:rsidRPr="00C567E6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F18553" wp14:editId="0A3263D4">
                <wp:simplePos x="0" y="0"/>
                <wp:positionH relativeFrom="column">
                  <wp:posOffset>82550</wp:posOffset>
                </wp:positionH>
                <wp:positionV relativeFrom="paragraph">
                  <wp:posOffset>154940</wp:posOffset>
                </wp:positionV>
                <wp:extent cx="1257300" cy="1137285"/>
                <wp:effectExtent l="0" t="0" r="12700" b="5715"/>
                <wp:wrapThrough wrapText="bothSides">
                  <wp:wrapPolygon edited="0">
                    <wp:start x="3491" y="0"/>
                    <wp:lineTo x="0" y="7719"/>
                    <wp:lineTo x="0" y="12060"/>
                    <wp:lineTo x="873" y="15437"/>
                    <wp:lineTo x="3491" y="21226"/>
                    <wp:lineTo x="17891" y="21226"/>
                    <wp:lineTo x="18327" y="21226"/>
                    <wp:lineTo x="20509" y="15437"/>
                    <wp:lineTo x="21382" y="12060"/>
                    <wp:lineTo x="21382" y="7719"/>
                    <wp:lineTo x="17891" y="0"/>
                    <wp:lineTo x="3491" y="0"/>
                  </wp:wrapPolygon>
                </wp:wrapThrough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7285"/>
                        </a:xfrm>
                        <a:prstGeom prst="hexagon">
                          <a:avLst/>
                        </a:prstGeom>
                        <a:solidFill>
                          <a:srgbClr val="66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A449" id="Hexagon 17" o:spid="_x0000_s1026" type="#_x0000_t9" style="position:absolute;margin-left:6.5pt;margin-top:12.2pt;width:99pt;height:89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" adj="4885" fillcolor="#6f0" stroked="f" strokeweight="1pt">
                <w10:wrap type="through"/>
              </v:shape>
            </w:pict>
          </mc:Fallback>
        </mc:AlternateContent>
      </w:r>
    </w:p>
    <w:p w14:paraId="2CD675E6" w14:textId="77777777" w:rsidR="00D64ED4" w:rsidRDefault="00D64ED4" w:rsidP="00D64ED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057A0" wp14:editId="7FAE5A5B">
                <wp:simplePos x="0" y="0"/>
                <wp:positionH relativeFrom="column">
                  <wp:posOffset>997585</wp:posOffset>
                </wp:positionH>
                <wp:positionV relativeFrom="paragraph">
                  <wp:posOffset>14605</wp:posOffset>
                </wp:positionV>
                <wp:extent cx="1714500" cy="45719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760" y="24338"/>
                    <wp:lineTo x="2176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FBFF9" id="Rectangle 18" o:spid="_x0000_s1026" style="position:absolute;margin-left:78.55pt;margin-top:1.15pt;width:13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" fillcolor="black [3200]" strokecolor="black [1600]" strokeweight="1pt">
                <w10:wrap type="through"/>
              </v:rect>
            </w:pict>
          </mc:Fallback>
        </mc:AlternateContent>
      </w:r>
    </w:p>
    <w:p w14:paraId="3A75CD86" w14:textId="77777777" w:rsidR="00D64ED4" w:rsidRDefault="00D64ED4" w:rsidP="00D64ED4"/>
    <w:p w14:paraId="545A66C5" w14:textId="77777777" w:rsidR="00D64ED4" w:rsidRDefault="00D64ED4" w:rsidP="00D64ED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CD4EF7" wp14:editId="055B47F4">
                <wp:simplePos x="0" y="0"/>
                <wp:positionH relativeFrom="column">
                  <wp:posOffset>4659236</wp:posOffset>
                </wp:positionH>
                <wp:positionV relativeFrom="paragraph">
                  <wp:posOffset>154305</wp:posOffset>
                </wp:positionV>
                <wp:extent cx="912495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3CDBC" w14:textId="77777777" w:rsidR="00D64ED4" w:rsidRPr="00D64ED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4ED4"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64ED4">
                              <w:rPr>
                                <w:color w:val="000000" w:themeColor="text1"/>
                              </w:rPr>
                              <w:t>ff9999</w:t>
                            </w:r>
                          </w:p>
                          <w:p w14:paraId="4BC25F11" w14:textId="77D44A50" w:rsidR="00D64ED4" w:rsidRPr="00D64ED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AC5FEBE" w14:textId="77777777" w:rsidR="00D64ED4" w:rsidRPr="002572F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8CAAAA0" w14:textId="77777777" w:rsidR="00D64ED4" w:rsidRPr="00C567E6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D4EF7" id="Text Box 19" o:spid="_x0000_s1033" type="#_x0000_t202" style="position:absolute;margin-left:366.85pt;margin-top:12.15pt;width:71.85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" filled="f" stroked="f">
                <v:textbox>
                  <w:txbxContent>
                    <w:p w14:paraId="2633CDBC" w14:textId="77777777" w:rsidR="00D64ED4" w:rsidRPr="00D64ED4" w:rsidRDefault="00D64ED4" w:rsidP="00D64ED4">
                      <w:pPr>
                        <w:rPr>
                          <w:color w:val="000000" w:themeColor="text1"/>
                        </w:rPr>
                      </w:pPr>
                      <w:r w:rsidRPr="00D64ED4">
                        <w:rPr>
                          <w:color w:val="000000" w:themeColor="text1"/>
                        </w:rPr>
                        <w:t>#</w:t>
                      </w:r>
                      <w:r w:rsidRPr="00D64ED4">
                        <w:rPr>
                          <w:color w:val="000000" w:themeColor="text1"/>
                        </w:rPr>
                        <w:t>ff9999</w:t>
                      </w:r>
                    </w:p>
                    <w:p w14:paraId="4BC25F11" w14:textId="77D44A50" w:rsidR="00D64ED4" w:rsidRPr="00D64ED4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  <w:p w14:paraId="7AC5FEBE" w14:textId="77777777" w:rsidR="00D64ED4" w:rsidRPr="002572F4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  <w:p w14:paraId="18CAAAA0" w14:textId="77777777" w:rsidR="00D64ED4" w:rsidRPr="00C567E6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41689" wp14:editId="5E4156C4">
                <wp:simplePos x="0" y="0"/>
                <wp:positionH relativeFrom="column">
                  <wp:posOffset>3740785</wp:posOffset>
                </wp:positionH>
                <wp:positionV relativeFrom="paragraph">
                  <wp:posOffset>503555</wp:posOffset>
                </wp:positionV>
                <wp:extent cx="1714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760" y="24338"/>
                    <wp:lineTo x="2176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C65DF" id="Rectangle 20" o:spid="_x0000_s1026" style="position:absolute;margin-left:294.55pt;margin-top:39.65pt;width:135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" fillcolor="black [3200]" strokecolor="black [1600]" strokeweight="1pt"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A849C" wp14:editId="47678FFA">
                <wp:simplePos x="0" y="0"/>
                <wp:positionH relativeFrom="column">
                  <wp:posOffset>3054350</wp:posOffset>
                </wp:positionH>
                <wp:positionV relativeFrom="paragraph">
                  <wp:posOffset>157480</wp:posOffset>
                </wp:positionV>
                <wp:extent cx="1257300" cy="1137285"/>
                <wp:effectExtent l="0" t="0" r="12700" b="5715"/>
                <wp:wrapThrough wrapText="bothSides">
                  <wp:wrapPolygon edited="0">
                    <wp:start x="3491" y="0"/>
                    <wp:lineTo x="0" y="7719"/>
                    <wp:lineTo x="0" y="12060"/>
                    <wp:lineTo x="873" y="15437"/>
                    <wp:lineTo x="3491" y="21226"/>
                    <wp:lineTo x="17891" y="21226"/>
                    <wp:lineTo x="18327" y="21226"/>
                    <wp:lineTo x="20509" y="15437"/>
                    <wp:lineTo x="21382" y="12060"/>
                    <wp:lineTo x="21382" y="7719"/>
                    <wp:lineTo x="17891" y="0"/>
                    <wp:lineTo x="3491" y="0"/>
                  </wp:wrapPolygon>
                </wp:wrapThrough>
                <wp:docPr id="21" name="Hex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7285"/>
                        </a:xfrm>
                        <a:prstGeom prst="hexagon">
                          <a:avLst/>
                        </a:prstGeom>
                        <a:solidFill>
                          <a:srgbClr val="FF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2F2C" id="Hexagon 21" o:spid="_x0000_s1026" type="#_x0000_t9" style="position:absolute;margin-left:240.5pt;margin-top:12.4pt;width:99pt;height:89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" adj="4885" fillcolor="#f99" stroked="f" strokeweight="1pt"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D01B8" wp14:editId="3487DB84">
                <wp:simplePos x="0" y="0"/>
                <wp:positionH relativeFrom="column">
                  <wp:posOffset>1682750</wp:posOffset>
                </wp:positionH>
                <wp:positionV relativeFrom="paragraph">
                  <wp:posOffset>160617</wp:posOffset>
                </wp:positionV>
                <wp:extent cx="912495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59965" w14:textId="77777777" w:rsidR="00D64ED4" w:rsidRPr="00D64ED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  <w:r w:rsidRPr="005914F7"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64ED4">
                              <w:rPr>
                                <w:color w:val="000000" w:themeColor="text1"/>
                              </w:rPr>
                              <w:t>f1ff00</w:t>
                            </w:r>
                          </w:p>
                          <w:p w14:paraId="54D4C37B" w14:textId="18D3F89F" w:rsidR="00D64ED4" w:rsidRPr="005914F7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5C1FFA" w14:textId="77777777" w:rsidR="00D64ED4" w:rsidRPr="00C567E6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D01B8" id="Text Box 22" o:spid="_x0000_s1034" type="#_x0000_t202" style="position:absolute;margin-left:132.5pt;margin-top:12.65pt;width:71.85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" filled="f" stroked="f">
                <v:textbox>
                  <w:txbxContent>
                    <w:p w14:paraId="16F59965" w14:textId="77777777" w:rsidR="00D64ED4" w:rsidRPr="00D64ED4" w:rsidRDefault="00D64ED4" w:rsidP="00D64ED4">
                      <w:pPr>
                        <w:rPr>
                          <w:color w:val="000000" w:themeColor="text1"/>
                        </w:rPr>
                      </w:pPr>
                      <w:r w:rsidRPr="005914F7">
                        <w:rPr>
                          <w:color w:val="000000" w:themeColor="text1"/>
                        </w:rPr>
                        <w:t>#</w:t>
                      </w:r>
                      <w:r w:rsidRPr="00D64ED4">
                        <w:rPr>
                          <w:color w:val="000000" w:themeColor="text1"/>
                        </w:rPr>
                        <w:t>f1ff00</w:t>
                      </w:r>
                    </w:p>
                    <w:p w14:paraId="54D4C37B" w14:textId="18D3F89F" w:rsidR="00D64ED4" w:rsidRPr="005914F7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  <w:p w14:paraId="015C1FFA" w14:textId="77777777" w:rsidR="00D64ED4" w:rsidRPr="00C567E6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D3177" wp14:editId="194D594D">
                <wp:simplePos x="0" y="0"/>
                <wp:positionH relativeFrom="column">
                  <wp:posOffset>82550</wp:posOffset>
                </wp:positionH>
                <wp:positionV relativeFrom="paragraph">
                  <wp:posOffset>154940</wp:posOffset>
                </wp:positionV>
                <wp:extent cx="1257300" cy="1137285"/>
                <wp:effectExtent l="0" t="0" r="12700" b="5715"/>
                <wp:wrapThrough wrapText="bothSides">
                  <wp:wrapPolygon edited="0">
                    <wp:start x="3491" y="0"/>
                    <wp:lineTo x="0" y="7719"/>
                    <wp:lineTo x="0" y="12060"/>
                    <wp:lineTo x="873" y="15437"/>
                    <wp:lineTo x="3491" y="21226"/>
                    <wp:lineTo x="17891" y="21226"/>
                    <wp:lineTo x="18327" y="21226"/>
                    <wp:lineTo x="20509" y="15437"/>
                    <wp:lineTo x="21382" y="12060"/>
                    <wp:lineTo x="21382" y="7719"/>
                    <wp:lineTo x="17891" y="0"/>
                    <wp:lineTo x="3491" y="0"/>
                  </wp:wrapPolygon>
                </wp:wrapThrough>
                <wp:docPr id="23" name="Hex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7285"/>
                        </a:xfrm>
                        <a:prstGeom prst="hexagon">
                          <a:avLst/>
                        </a:prstGeom>
                        <a:solidFill>
                          <a:srgbClr val="F1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81AE" id="Hexagon 23" o:spid="_x0000_s1026" type="#_x0000_t9" style="position:absolute;margin-left:6.5pt;margin-top:12.2pt;width:99pt;height:89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" adj="4885" fillcolor="#f1ff00" stroked="f" strokeweight="1pt">
                <w10:wrap type="through"/>
              </v:shape>
            </w:pict>
          </mc:Fallback>
        </mc:AlternateContent>
      </w:r>
    </w:p>
    <w:p w14:paraId="2B256C48" w14:textId="77777777" w:rsidR="00D64ED4" w:rsidRDefault="00D64ED4" w:rsidP="00D64ED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47446" wp14:editId="443D9964">
                <wp:simplePos x="0" y="0"/>
                <wp:positionH relativeFrom="column">
                  <wp:posOffset>997585</wp:posOffset>
                </wp:positionH>
                <wp:positionV relativeFrom="paragraph">
                  <wp:posOffset>14605</wp:posOffset>
                </wp:positionV>
                <wp:extent cx="1714500" cy="45719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760" y="24338"/>
                    <wp:lineTo x="2176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B0556" id="Rectangle 24" o:spid="_x0000_s1026" style="position:absolute;margin-left:78.55pt;margin-top:1.15pt;width:135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" fillcolor="black [3200]" strokecolor="black [1600]" strokeweight="1pt">
                <w10:wrap type="through"/>
              </v:rect>
            </w:pict>
          </mc:Fallback>
        </mc:AlternateContent>
      </w:r>
    </w:p>
    <w:p w14:paraId="002F0877" w14:textId="77777777" w:rsidR="00D64ED4" w:rsidRDefault="00D64ED4"/>
    <w:p w14:paraId="188C7186" w14:textId="77777777" w:rsidR="00D64ED4" w:rsidRDefault="00D64ED4" w:rsidP="00D64ED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8543E3" wp14:editId="288A0C05">
                <wp:simplePos x="0" y="0"/>
                <wp:positionH relativeFrom="column">
                  <wp:posOffset>4659236</wp:posOffset>
                </wp:positionH>
                <wp:positionV relativeFrom="paragraph">
                  <wp:posOffset>154305</wp:posOffset>
                </wp:positionV>
                <wp:extent cx="912495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1545C" w14:textId="15761079" w:rsidR="005D65BF" w:rsidRPr="005D65BF" w:rsidRDefault="00D64ED4" w:rsidP="005D65BF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4ED4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5D65BF" w:rsidRPr="005D65BF">
                              <w:rPr>
                                <w:color w:val="000000" w:themeColor="text1"/>
                              </w:rPr>
                              <w:t>7CFC00</w:t>
                            </w:r>
                          </w:p>
                          <w:p w14:paraId="5B6C13BA" w14:textId="08CDA721" w:rsidR="00D64ED4" w:rsidRPr="00D64ED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C3DC067" w14:textId="77777777" w:rsidR="00D64ED4" w:rsidRPr="00D64ED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80B1698" w14:textId="77777777" w:rsidR="00D64ED4" w:rsidRPr="002572F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C6EA3A0" w14:textId="77777777" w:rsidR="00D64ED4" w:rsidRPr="00C567E6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8543E3" id="Text Box 25" o:spid="_x0000_s1035" type="#_x0000_t202" style="position:absolute;margin-left:366.85pt;margin-top:12.15pt;width:71.85pt;height:2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" filled="f" stroked="f">
                <v:textbox>
                  <w:txbxContent>
                    <w:p w14:paraId="5491545C" w14:textId="15761079" w:rsidR="005D65BF" w:rsidRPr="005D65BF" w:rsidRDefault="00D64ED4" w:rsidP="005D65BF">
                      <w:pPr>
                        <w:rPr>
                          <w:color w:val="000000" w:themeColor="text1"/>
                        </w:rPr>
                      </w:pPr>
                      <w:r w:rsidRPr="00D64ED4">
                        <w:rPr>
                          <w:color w:val="000000" w:themeColor="text1"/>
                        </w:rPr>
                        <w:t>#</w:t>
                      </w:r>
                      <w:r w:rsidR="005D65BF" w:rsidRPr="005D65BF">
                        <w:rPr>
                          <w:color w:val="000000" w:themeColor="text1"/>
                        </w:rPr>
                        <w:t>7CFC00</w:t>
                      </w:r>
                    </w:p>
                    <w:p w14:paraId="5B6C13BA" w14:textId="08CDA721" w:rsidR="00D64ED4" w:rsidRPr="00D64ED4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  <w:p w14:paraId="5C3DC067" w14:textId="77777777" w:rsidR="00D64ED4" w:rsidRPr="00D64ED4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  <w:p w14:paraId="480B1698" w14:textId="77777777" w:rsidR="00D64ED4" w:rsidRPr="002572F4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  <w:p w14:paraId="6C6EA3A0" w14:textId="77777777" w:rsidR="00D64ED4" w:rsidRPr="00C567E6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BEA44" wp14:editId="2557135D">
                <wp:simplePos x="0" y="0"/>
                <wp:positionH relativeFrom="column">
                  <wp:posOffset>3740785</wp:posOffset>
                </wp:positionH>
                <wp:positionV relativeFrom="paragraph">
                  <wp:posOffset>503555</wp:posOffset>
                </wp:positionV>
                <wp:extent cx="1714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760" y="24338"/>
                    <wp:lineTo x="21760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AA581" id="Rectangle 26" o:spid="_x0000_s1026" style="position:absolute;margin-left:294.55pt;margin-top:39.65pt;width:135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" fillcolor="black [3200]" strokecolor="black [1600]" strokeweight="1pt"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8E9667" wp14:editId="6D62A009">
                <wp:simplePos x="0" y="0"/>
                <wp:positionH relativeFrom="column">
                  <wp:posOffset>3054350</wp:posOffset>
                </wp:positionH>
                <wp:positionV relativeFrom="paragraph">
                  <wp:posOffset>157480</wp:posOffset>
                </wp:positionV>
                <wp:extent cx="1257300" cy="1137285"/>
                <wp:effectExtent l="0" t="0" r="12700" b="5715"/>
                <wp:wrapThrough wrapText="bothSides">
                  <wp:wrapPolygon edited="0">
                    <wp:start x="3491" y="0"/>
                    <wp:lineTo x="0" y="7719"/>
                    <wp:lineTo x="0" y="12060"/>
                    <wp:lineTo x="873" y="15437"/>
                    <wp:lineTo x="3491" y="21226"/>
                    <wp:lineTo x="17891" y="21226"/>
                    <wp:lineTo x="18327" y="21226"/>
                    <wp:lineTo x="20509" y="15437"/>
                    <wp:lineTo x="21382" y="12060"/>
                    <wp:lineTo x="21382" y="7719"/>
                    <wp:lineTo x="17891" y="0"/>
                    <wp:lineTo x="3491" y="0"/>
                  </wp:wrapPolygon>
                </wp:wrapThrough>
                <wp:docPr id="27" name="Hex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7285"/>
                        </a:xfrm>
                        <a:prstGeom prst="hexagon">
                          <a:avLst/>
                        </a:prstGeom>
                        <a:solidFill>
                          <a:srgbClr val="7CF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8D81" id="Hexagon 27" o:spid="_x0000_s1026" type="#_x0000_t9" style="position:absolute;margin-left:240.5pt;margin-top:12.4pt;width:99pt;height:89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" adj="4885" fillcolor="#7cfc00" stroked="f" strokeweight="1pt"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E94C5" wp14:editId="5C7E07C1">
                <wp:simplePos x="0" y="0"/>
                <wp:positionH relativeFrom="column">
                  <wp:posOffset>1682750</wp:posOffset>
                </wp:positionH>
                <wp:positionV relativeFrom="paragraph">
                  <wp:posOffset>160617</wp:posOffset>
                </wp:positionV>
                <wp:extent cx="91249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82438" w14:textId="77777777" w:rsidR="00D64ED4" w:rsidRPr="00D64ED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  <w:r w:rsidRPr="005914F7"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64ED4">
                              <w:rPr>
                                <w:color w:val="000000" w:themeColor="text1"/>
                              </w:rPr>
                              <w:t>ff0000</w:t>
                            </w:r>
                          </w:p>
                          <w:p w14:paraId="6215BE0E" w14:textId="7A943813" w:rsidR="00D64ED4" w:rsidRPr="00D64ED4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7290B34" w14:textId="77777777" w:rsidR="00D64ED4" w:rsidRPr="005914F7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C9FCE36" w14:textId="77777777" w:rsidR="00D64ED4" w:rsidRPr="00C567E6" w:rsidRDefault="00D64ED4" w:rsidP="00D64E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E94C5" id="Text Box 28" o:spid="_x0000_s1036" type="#_x0000_t202" style="position:absolute;margin-left:132.5pt;margin-top:12.65pt;width:71.85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" filled="f" stroked="f">
                <v:textbox>
                  <w:txbxContent>
                    <w:p w14:paraId="23382438" w14:textId="77777777" w:rsidR="00D64ED4" w:rsidRPr="00D64ED4" w:rsidRDefault="00D64ED4" w:rsidP="00D64ED4">
                      <w:pPr>
                        <w:rPr>
                          <w:color w:val="000000" w:themeColor="text1"/>
                        </w:rPr>
                      </w:pPr>
                      <w:r w:rsidRPr="005914F7">
                        <w:rPr>
                          <w:color w:val="000000" w:themeColor="text1"/>
                        </w:rPr>
                        <w:t>#</w:t>
                      </w:r>
                      <w:r w:rsidRPr="00D64ED4">
                        <w:rPr>
                          <w:color w:val="000000" w:themeColor="text1"/>
                        </w:rPr>
                        <w:t>ff0000</w:t>
                      </w:r>
                    </w:p>
                    <w:p w14:paraId="6215BE0E" w14:textId="7A943813" w:rsidR="00D64ED4" w:rsidRPr="00D64ED4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  <w:p w14:paraId="77290B34" w14:textId="77777777" w:rsidR="00D64ED4" w:rsidRPr="005914F7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  <w:p w14:paraId="7C9FCE36" w14:textId="77777777" w:rsidR="00D64ED4" w:rsidRPr="00C567E6" w:rsidRDefault="00D64ED4" w:rsidP="00D64ED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FC6E2C" wp14:editId="0C0CC4C1">
                <wp:simplePos x="0" y="0"/>
                <wp:positionH relativeFrom="column">
                  <wp:posOffset>82550</wp:posOffset>
                </wp:positionH>
                <wp:positionV relativeFrom="paragraph">
                  <wp:posOffset>154940</wp:posOffset>
                </wp:positionV>
                <wp:extent cx="1257300" cy="1137285"/>
                <wp:effectExtent l="0" t="0" r="12700" b="5715"/>
                <wp:wrapThrough wrapText="bothSides">
                  <wp:wrapPolygon edited="0">
                    <wp:start x="3491" y="0"/>
                    <wp:lineTo x="0" y="7719"/>
                    <wp:lineTo x="0" y="12060"/>
                    <wp:lineTo x="873" y="15437"/>
                    <wp:lineTo x="3491" y="21226"/>
                    <wp:lineTo x="17891" y="21226"/>
                    <wp:lineTo x="18327" y="21226"/>
                    <wp:lineTo x="20509" y="15437"/>
                    <wp:lineTo x="21382" y="12060"/>
                    <wp:lineTo x="21382" y="7719"/>
                    <wp:lineTo x="17891" y="0"/>
                    <wp:lineTo x="3491" y="0"/>
                  </wp:wrapPolygon>
                </wp:wrapThrough>
                <wp:docPr id="29" name="Hex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7285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40EE" id="Hexagon 29" o:spid="_x0000_s1026" type="#_x0000_t9" style="position:absolute;margin-left:6.5pt;margin-top:12.2pt;width:99pt;height:89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" adj="4885" fillcolor="red" stroked="f" strokeweight="1pt">
                <w10:wrap type="through"/>
              </v:shape>
            </w:pict>
          </mc:Fallback>
        </mc:AlternateContent>
      </w:r>
    </w:p>
    <w:p w14:paraId="5EEBDCDF" w14:textId="77777777" w:rsidR="00D64ED4" w:rsidRDefault="00D64ED4" w:rsidP="00D64ED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0591CF" wp14:editId="36B79F72">
                <wp:simplePos x="0" y="0"/>
                <wp:positionH relativeFrom="column">
                  <wp:posOffset>997585</wp:posOffset>
                </wp:positionH>
                <wp:positionV relativeFrom="paragraph">
                  <wp:posOffset>14605</wp:posOffset>
                </wp:positionV>
                <wp:extent cx="1714500" cy="45719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760" y="24338"/>
                    <wp:lineTo x="2176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53B51" id="Rectangle 30" o:spid="_x0000_s1026" style="position:absolute;margin-left:78.55pt;margin-top:1.15pt;width:135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" fillcolor="black [3200]" strokecolor="black [1600]" strokeweight="1pt">
                <w10:wrap type="through"/>
              </v:rect>
            </w:pict>
          </mc:Fallback>
        </mc:AlternateContent>
      </w:r>
    </w:p>
    <w:p w14:paraId="696ED19B" w14:textId="77777777" w:rsidR="00D64ED4" w:rsidRDefault="00D64ED4"/>
    <w:p w14:paraId="5F3C1239" w14:textId="75FD8E4D" w:rsidR="002572F4" w:rsidRDefault="002572F4" w:rsidP="002572F4"/>
    <w:p w14:paraId="1E93F2BF" w14:textId="553627C5" w:rsidR="002572F4" w:rsidRDefault="002572F4" w:rsidP="002572F4"/>
    <w:p w14:paraId="4689F11C" w14:textId="77777777" w:rsidR="002572F4" w:rsidRDefault="002572F4"/>
    <w:sectPr w:rsidR="002572F4">
      <w:footerReference w:type="default" r:id="rId6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BE4C0" w14:textId="77777777" w:rsidR="00FB2678" w:rsidRDefault="00FB2678">
      <w:pPr>
        <w:spacing w:line="240" w:lineRule="auto"/>
      </w:pPr>
      <w:r>
        <w:separator/>
      </w:r>
    </w:p>
    <w:p w14:paraId="52B39D66" w14:textId="77777777" w:rsidR="00FB2678" w:rsidRDefault="00FB2678"/>
  </w:endnote>
  <w:endnote w:type="continuationSeparator" w:id="0">
    <w:p w14:paraId="4F37784B" w14:textId="77777777" w:rsidR="00FB2678" w:rsidRDefault="00FB2678">
      <w:pPr>
        <w:spacing w:line="240" w:lineRule="auto"/>
      </w:pPr>
      <w:r>
        <w:continuationSeparator/>
      </w:r>
    </w:p>
    <w:p w14:paraId="1E0EB096" w14:textId="77777777" w:rsidR="00FB2678" w:rsidRDefault="00FB26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73E619FC" w14:textId="77777777" w:rsidR="00906815" w:rsidRDefault="00FD39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5B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B65AB" w14:textId="77777777" w:rsidR="00FB2678" w:rsidRDefault="00FB2678">
      <w:pPr>
        <w:spacing w:line="240" w:lineRule="auto"/>
      </w:pPr>
      <w:r>
        <w:separator/>
      </w:r>
    </w:p>
    <w:p w14:paraId="5A080F29" w14:textId="77777777" w:rsidR="00FB2678" w:rsidRDefault="00FB2678"/>
  </w:footnote>
  <w:footnote w:type="continuationSeparator" w:id="0">
    <w:p w14:paraId="19747097" w14:textId="77777777" w:rsidR="00FB2678" w:rsidRDefault="00FB2678">
      <w:pPr>
        <w:spacing w:line="240" w:lineRule="auto"/>
      </w:pPr>
      <w:r>
        <w:continuationSeparator/>
      </w:r>
    </w:p>
    <w:p w14:paraId="2310072F" w14:textId="77777777" w:rsidR="00FB2678" w:rsidRDefault="00FB26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E6"/>
    <w:rsid w:val="00167799"/>
    <w:rsid w:val="002572F4"/>
    <w:rsid w:val="005914F7"/>
    <w:rsid w:val="005D65BF"/>
    <w:rsid w:val="00632D4F"/>
    <w:rsid w:val="00783D1C"/>
    <w:rsid w:val="00906815"/>
    <w:rsid w:val="00C567E6"/>
    <w:rsid w:val="00D64ED4"/>
    <w:rsid w:val="00DB3D93"/>
    <w:rsid w:val="00FB2678"/>
    <w:rsid w:val="00F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84F7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ED4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E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risschrick/Library/Containers/com.microsoft.Word/Data/Library/Caches/1033/TM10002070/Trip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33</TotalTime>
  <Pages>2</Pages>
  <Words>19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Schrick</dc:creator>
  <cp:keywords/>
  <dc:description/>
  <cp:lastModifiedBy>Harris Schrick</cp:lastModifiedBy>
  <cp:revision>3</cp:revision>
  <dcterms:created xsi:type="dcterms:W3CDTF">2019-11-30T01:52:00Z</dcterms:created>
  <dcterms:modified xsi:type="dcterms:W3CDTF">2019-12-01T17:02:00Z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